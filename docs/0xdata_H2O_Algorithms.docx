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DDE13" w14:textId="4424E6DE" w:rsidR="00694914" w:rsidRDefault="00ED6EE5" w:rsidP="00694914">
      <w:r>
        <w:tab/>
      </w:r>
      <w:sdt>
        <w:sdtPr>
          <w:rPr>
            <w:rFonts w:hint="eastAsia"/>
          </w:rPr>
          <w:id w:val="-129557434"/>
          <w:docPartObj>
            <w:docPartGallery w:val="Cover Pages"/>
            <w:docPartUnique/>
          </w:docPartObj>
        </w:sdtPr>
        <w:sdtEndPr>
          <w:rPr>
            <w:rFonts w:hint="default"/>
          </w:rPr>
        </w:sdtEndPr>
        <w:sdtContent>
          <w:r w:rsidR="00933E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62218EB" wp14:editId="138ED247">
                    <wp:simplePos x="0" y="0"/>
                    <wp:positionH relativeFrom="column">
                      <wp:posOffset>-342900</wp:posOffset>
                    </wp:positionH>
                    <wp:positionV relativeFrom="paragraph">
                      <wp:posOffset>8229600</wp:posOffset>
                    </wp:positionV>
                    <wp:extent cx="6286500" cy="0"/>
                    <wp:effectExtent l="0" t="25400" r="12700" b="25400"/>
                    <wp:wrapNone/>
                    <wp:docPr id="25" name="Straight Connector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86500" cy="0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rgbClr val="F2E1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Straight Connector 25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9in" to="468.05pt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" strokecolor="#f2e100" strokeweight="3pt"/>
                </w:pict>
              </mc:Fallback>
            </mc:AlternateContent>
          </w:r>
          <w:r w:rsidR="006949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1" locked="1" layoutInCell="0" allowOverlap="1" wp14:anchorId="6004521E" wp14:editId="6E39FEF1">
                    <wp:simplePos x="0" y="0"/>
                    <wp:positionH relativeFrom="page">
                      <wp:posOffset>-457200</wp:posOffset>
                    </wp:positionH>
                    <wp:positionV relativeFrom="page">
                      <wp:posOffset>0</wp:posOffset>
                    </wp:positionV>
                    <wp:extent cx="8229600" cy="10172700"/>
                    <wp:effectExtent l="0" t="0" r="0" b="1270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229600" cy="10172700"/>
                            </a:xfrm>
                            <a:prstGeom prst="rect">
                              <a:avLst/>
                            </a:prstGeom>
                            <a:solidFill>
                              <a:srgbClr val="FBE9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-35.95pt;margin-top:0;width:9in;height:801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" o:allowincell="f" fillcolor="#fbe900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="00827E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1" layoutInCell="0" allowOverlap="1" wp14:anchorId="4DB122A6" wp14:editId="7B0ACD84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228600</wp:posOffset>
                    </wp:positionV>
                    <wp:extent cx="6924675" cy="1306195"/>
                    <wp:effectExtent l="0" t="0" r="0" b="0"/>
                    <wp:wrapNone/>
                    <wp:docPr id="2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24675" cy="1306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2907BF5C" w14:textId="4C6C78A2" w:rsidR="008F3D33" w:rsidRPr="00694914" w:rsidRDefault="008F3D33" w:rsidP="00827EDD">
                                <w:pPr>
                                  <w:rPr>
                                    <w:rFonts w:ascii="Futura" w:hAnsi="Futura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44F46E" wp14:editId="5561E8CA">
                                      <wp:extent cx="571500" cy="146050"/>
                                      <wp:effectExtent l="0" t="0" r="0" b="6350"/>
                                      <wp:docPr id="24" name="Picture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alphaModFix amt="40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74030" cy="1466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Futura" w:hAnsi="Futura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6" style="position:absolute;margin-left:54pt;margin-top:18pt;width:545.25pt;height:102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" o:allowincell="f" filled="f" stroked="f">
                    <v:textbox style="mso-fit-shape-to-text:t" inset="18pt,,1in">
                      <w:txbxContent>
                        <w:p w14:paraId="2907BF5C" w14:textId="4C6C78A2" w:rsidR="008F3D33" w:rsidRPr="00694914" w:rsidRDefault="008F3D33" w:rsidP="00827EDD">
                          <w:pPr>
                            <w:rPr>
                              <w:rFonts w:ascii="Futura" w:hAnsi="Futura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44F46E" wp14:editId="5561E8CA">
                                <wp:extent cx="571500" cy="146050"/>
                                <wp:effectExtent l="0" t="0" r="0" b="635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alphaModFix amt="4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74030" cy="1466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Futura" w:hAnsi="Futura"/>
                              <w:color w:val="262626" w:themeColor="text1" w:themeTint="D9"/>
                              <w:sz w:val="96"/>
                              <w:szCs w:val="9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6949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1" layoutInCell="0" allowOverlap="1" wp14:anchorId="55777F9B" wp14:editId="30D5B41E">
                    <wp:simplePos x="0" y="0"/>
                    <wp:positionH relativeFrom="page">
                      <wp:posOffset>571500</wp:posOffset>
                    </wp:positionH>
                    <wp:positionV relativeFrom="page">
                      <wp:posOffset>9258300</wp:posOffset>
                    </wp:positionV>
                    <wp:extent cx="6924675" cy="274320"/>
                    <wp:effectExtent l="0" t="0" r="0" b="5080"/>
                    <wp:wrapNone/>
                    <wp:docPr id="17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2467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568CD576" w14:textId="597724C2" w:rsidR="008F3D33" w:rsidRPr="00933EC0" w:rsidRDefault="008F3D33" w:rsidP="00694914">
                                <w:pPr>
                                  <w:rPr>
                                    <w:rFonts w:ascii="Futura" w:hAnsi="Futura"/>
                                    <w:color w:val="938915"/>
                                    <w:sz w:val="96"/>
                                    <w:szCs w:val="96"/>
                                  </w:rPr>
                                </w:pPr>
                                <w:r w:rsidRPr="00933EC0">
                                  <w:rPr>
                                    <w:rStyle w:val="FooterChar"/>
                                    <w:color w:val="938915"/>
                                  </w:rPr>
                                  <w:t>www.0xdata.com</w:t>
                                </w:r>
                              </w:p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45pt;margin-top:729pt;width:545.2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" o:allowincell="f" filled="f" stroked="f">
                    <v:textbox style="mso-fit-shape-to-text:t" inset="18pt,,1in">
                      <w:txbxContent>
                        <w:p w14:paraId="568CD576" w14:textId="597724C2" w:rsidR="008F3D33" w:rsidRPr="00933EC0" w:rsidRDefault="008F3D33" w:rsidP="00694914">
                          <w:pPr>
                            <w:rPr>
                              <w:rFonts w:ascii="Futura" w:hAnsi="Futura"/>
                              <w:color w:val="938915"/>
                              <w:sz w:val="96"/>
                              <w:szCs w:val="96"/>
                            </w:rPr>
                          </w:pPr>
                          <w:r w:rsidRPr="00933EC0">
                            <w:rPr>
                              <w:rStyle w:val="FooterChar"/>
                              <w:color w:val="938915"/>
                            </w:rPr>
                            <w:t>www.0xdata.com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6949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1" layoutInCell="0" allowOverlap="1" wp14:anchorId="5B43128D" wp14:editId="4FBE6747">
                    <wp:simplePos x="0" y="0"/>
                    <wp:positionH relativeFrom="page">
                      <wp:posOffset>571500</wp:posOffset>
                    </wp:positionH>
                    <wp:positionV relativeFrom="page">
                      <wp:posOffset>3429000</wp:posOffset>
                    </wp:positionV>
                    <wp:extent cx="6924675" cy="411480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24675" cy="411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Futura" w:hAnsi="Futura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alias w:val="Title"/>
                                  <w:id w:val="-90351865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7DCF64" w14:textId="33E315AE" w:rsidR="008F3D33" w:rsidRDefault="008F3D33" w:rsidP="00694914">
                                    <w:pPr>
                                      <w:rPr>
                                        <w:rFonts w:ascii="Futura" w:hAnsi="Futura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</w:pPr>
                                    <w:r w:rsidRPr="00C63E04">
                                      <w:rPr>
                                        <w:rFonts w:ascii="Futura" w:hAnsi="Futura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H2O: Algorithms Roadmap</w:t>
                                    </w:r>
                                  </w:p>
                                </w:sdtContent>
                              </w:sdt>
                              <w:p w14:paraId="242ED67E" w14:textId="0E9DFBB6" w:rsidR="008F3D33" w:rsidRPr="00933EC0" w:rsidRDefault="008F3D33" w:rsidP="00694914">
                                <w:pPr>
                                  <w:rPr>
                                    <w:color w:val="262626" w:themeColor="text1" w:themeTint="D9"/>
                                    <w:sz w:val="24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4"/>
                                  </w:rPr>
                                  <w:t>July 17, 2013</w:t>
                                </w:r>
                              </w:p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margin-left:45pt;margin-top:270pt;width:545.25pt;height:32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" o:allowincell="f" filled="f" stroked="f">
                    <v:textbox inset="18pt,,1in">
                      <w:txbxContent>
                        <w:sdt>
                          <w:sdtPr>
                            <w:rPr>
                              <w:rFonts w:ascii="Futura" w:hAnsi="Futura"/>
                              <w:color w:val="262626" w:themeColor="text1" w:themeTint="D9"/>
                              <w:sz w:val="96"/>
                              <w:szCs w:val="96"/>
                            </w:rPr>
                            <w:alias w:val="Title"/>
                            <w:id w:val="-90351865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27DCF64" w14:textId="33E315AE" w:rsidR="008F3D33" w:rsidRDefault="008F3D33" w:rsidP="00694914">
                              <w:pPr>
                                <w:rPr>
                                  <w:rFonts w:ascii="Futura" w:hAnsi="Futura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 w:rsidRPr="00C63E04">
                                <w:rPr>
                                  <w:rFonts w:ascii="Futura" w:hAnsi="Futura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H2O: Algorithms Roadmap</w:t>
                              </w:r>
                            </w:p>
                          </w:sdtContent>
                        </w:sdt>
                        <w:p w14:paraId="242ED67E" w14:textId="0E9DFBB6" w:rsidR="008F3D33" w:rsidRPr="00933EC0" w:rsidRDefault="008F3D33" w:rsidP="00694914">
                          <w:pPr>
                            <w:rPr>
                              <w:color w:val="262626" w:themeColor="text1" w:themeTint="D9"/>
                              <w:sz w:val="24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4"/>
                            </w:rPr>
                            <w:t>July 17, 2013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694914">
            <w:br w:type="page"/>
          </w:r>
        </w:sdtContent>
      </w:sdt>
    </w:p>
    <w:p w14:paraId="76295C21" w14:textId="2446FD13" w:rsidR="00B54FEF" w:rsidRDefault="00462CEB" w:rsidP="00E8451D">
      <w:pPr>
        <w:pStyle w:val="Heading1"/>
      </w:pPr>
      <w:r>
        <w:lastRenderedPageBreak/>
        <w:t>H</w:t>
      </w:r>
      <w:r w:rsidRPr="00462CEB">
        <w:rPr>
          <w:sz w:val="40"/>
        </w:rPr>
        <w:t>2</w:t>
      </w:r>
      <w:r>
        <w:t>O</w:t>
      </w:r>
      <w:r w:rsidR="00C13E13">
        <w:t xml:space="preserve"> Algorithms Roadmap</w:t>
      </w:r>
    </w:p>
    <w:p w14:paraId="2BC04AA3" w14:textId="018B1AF1" w:rsidR="00D547BF" w:rsidRDefault="00AA2DDF" w:rsidP="00FF5170">
      <w:pPr>
        <w:pStyle w:val="Heading2"/>
      </w:pPr>
      <w:r>
        <w:t>Introduction</w:t>
      </w:r>
    </w:p>
    <w:p w14:paraId="6C48CC7B" w14:textId="074929DF" w:rsidR="00AA064E" w:rsidRDefault="00526378" w:rsidP="00AA064E">
      <w:r>
        <w:t xml:space="preserve"> </w:t>
      </w:r>
      <w:r w:rsidR="00AA064E" w:rsidRPr="00AA064E">
        <w:t xml:space="preserve">H2O is an open source math &amp; machine learning engine for big data that brings distribution and parallelism to powerful algorithms while keeping the widely used languages of R and JSON as an API. </w:t>
      </w:r>
      <w:r>
        <w:t xml:space="preserve"> H2O brings and e</w:t>
      </w:r>
      <w:r w:rsidR="00AA064E" w:rsidRPr="00AA064E">
        <w:t xml:space="preserve">legant lego-like </w:t>
      </w:r>
      <w:r w:rsidR="000478B4">
        <w:t>infrastructure that brings fine-</w:t>
      </w:r>
      <w:r w:rsidR="00AA064E" w:rsidRPr="00AA064E">
        <w:t>grained parallelism to math over simple distributed arrays.</w:t>
      </w:r>
    </w:p>
    <w:p w14:paraId="5CE0C9E9" w14:textId="77777777" w:rsidR="00526378" w:rsidRDefault="00526378" w:rsidP="00AA064E"/>
    <w:p w14:paraId="720E1040" w14:textId="77777777" w:rsidR="00526378" w:rsidRPr="00526378" w:rsidRDefault="00526378" w:rsidP="00526378">
      <w:r w:rsidRPr="00526378">
        <w:t xml:space="preserve">0xdata is bringing a breadth of Algorithms in H2O with the goal of being useful and relevant to our data science and algorithms users. Towards here’s our roadmap for high-scale and fast implementations of Math, Machine Learning and Statistical algorithms. </w:t>
      </w:r>
    </w:p>
    <w:p w14:paraId="209248BC" w14:textId="77777777" w:rsidR="00526378" w:rsidRPr="00526378" w:rsidRDefault="00526378" w:rsidP="00526378"/>
    <w:p w14:paraId="26FD13EA" w14:textId="77777777" w:rsidR="00526378" w:rsidRPr="00526378" w:rsidRDefault="00526378" w:rsidP="00526378">
      <w:r w:rsidRPr="00526378">
        <w:t>Also, data characteristics influence some or most of the algorithm implementations.</w:t>
      </w:r>
    </w:p>
    <w:p w14:paraId="55F1B3A6" w14:textId="77777777" w:rsidR="00526378" w:rsidRPr="00526378" w:rsidRDefault="00526378" w:rsidP="00526378">
      <w:r w:rsidRPr="00526378">
        <w:t>Sparse datasets, Unbalanced Asymmetric data and Streaming (Larger than memory) data make unique demands for each of the algorithms.</w:t>
      </w:r>
    </w:p>
    <w:p w14:paraId="3485D7A0" w14:textId="77777777" w:rsidR="00526378" w:rsidRPr="00526378" w:rsidRDefault="00526378" w:rsidP="00526378"/>
    <w:p w14:paraId="0DADD352" w14:textId="77777777" w:rsidR="00526378" w:rsidRPr="00526378" w:rsidRDefault="00526378" w:rsidP="00526378">
      <w:r w:rsidRPr="00526378">
        <w:t>Finally, Advanced tooling that enables parameter search in a given algorithm makes it easy for Data Scientists to iterate a given algorithm for best figure of merit.</w:t>
      </w:r>
    </w:p>
    <w:p w14:paraId="033378A1" w14:textId="5FED9EF4" w:rsidR="002D6A3E" w:rsidRDefault="00526378" w:rsidP="00FF5170">
      <w:r w:rsidRPr="00526378">
        <w:t>A summary list of Algorithms and Solvers that were hand picked from our early customer interactions.</w:t>
      </w:r>
    </w:p>
    <w:p w14:paraId="68A7696A" w14:textId="77777777" w:rsidR="002D6A3E" w:rsidRDefault="002D6A3E" w:rsidP="002D6A3E">
      <w:pPr>
        <w:pStyle w:val="Heading2"/>
      </w:pPr>
      <w:r>
        <w:t>Glossary</w:t>
      </w:r>
    </w:p>
    <w:tbl>
      <w:tblPr>
        <w:tblStyle w:val="TableGrid"/>
        <w:tblW w:w="8929" w:type="dxa"/>
        <w:tblLook w:val="04A0" w:firstRow="1" w:lastRow="0" w:firstColumn="1" w:lastColumn="0" w:noHBand="0" w:noVBand="1"/>
      </w:tblPr>
      <w:tblGrid>
        <w:gridCol w:w="1437"/>
        <w:gridCol w:w="7492"/>
      </w:tblGrid>
      <w:tr w:rsidR="000478B4" w14:paraId="51B020FA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7983F8CC" w14:textId="4C14454B" w:rsidR="002D6A3E" w:rsidRPr="001C668A" w:rsidRDefault="00AA064E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Data Science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56ECB387" w14:textId="42EAD8BA" w:rsidR="001C668A" w:rsidRPr="001C668A" w:rsidRDefault="00AA064E" w:rsidP="000478B4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art of </w:t>
            </w:r>
            <w:r w:rsidR="000478B4">
              <w:rPr>
                <w:sz w:val="18"/>
                <w:szCs w:val="18"/>
              </w:rPr>
              <w:t>discovering</w:t>
            </w:r>
            <w:r>
              <w:rPr>
                <w:sz w:val="18"/>
                <w:szCs w:val="18"/>
              </w:rPr>
              <w:t xml:space="preserve"> </w:t>
            </w:r>
            <w:r w:rsidR="000478B4">
              <w:rPr>
                <w:sz w:val="18"/>
                <w:szCs w:val="18"/>
              </w:rPr>
              <w:t>insights from data</w:t>
            </w:r>
          </w:p>
        </w:tc>
      </w:tr>
      <w:tr w:rsidR="000478B4" w14:paraId="77F1A4E0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6CEDF5FA" w14:textId="0D115010" w:rsidR="002D6A3E" w:rsidRPr="001C668A" w:rsidRDefault="008F3D33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GLM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00026BE3" w14:textId="4C2BA5B8" w:rsidR="001C668A" w:rsidRPr="002D6A3E" w:rsidRDefault="000478B4" w:rsidP="001C668A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Generalization of Linear Regression techniques with different family and link functions</w:t>
            </w:r>
          </w:p>
        </w:tc>
      </w:tr>
      <w:tr w:rsidR="000478B4" w14:paraId="07FD63F9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0C4F152C" w14:textId="148CD889" w:rsidR="002D6A3E" w:rsidRPr="001C668A" w:rsidRDefault="008F3D33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Decision Trees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50EBFAB2" w14:textId="4E7D4793" w:rsidR="001C668A" w:rsidRPr="002D6A3E" w:rsidRDefault="008F3D33" w:rsidP="001C668A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 w:rsidRPr="008F3D33">
              <w:rPr>
                <w:sz w:val="18"/>
                <w:szCs w:val="18"/>
              </w:rPr>
              <w:t>decision support tool that uses a tree-like </w:t>
            </w:r>
            <w:r>
              <w:rPr>
                <w:sz w:val="18"/>
                <w:szCs w:val="18"/>
              </w:rPr>
              <w:t>graph</w:t>
            </w:r>
            <w:r w:rsidRPr="008F3D33">
              <w:rPr>
                <w:sz w:val="18"/>
                <w:szCs w:val="18"/>
              </w:rPr>
              <w:t xml:space="preserve"> or </w:t>
            </w:r>
            <w:r>
              <w:rPr>
                <w:sz w:val="18"/>
                <w:szCs w:val="18"/>
              </w:rPr>
              <w:t xml:space="preserve">model </w:t>
            </w:r>
            <w:r w:rsidRPr="008F3D33">
              <w:rPr>
                <w:sz w:val="18"/>
                <w:szCs w:val="18"/>
              </w:rPr>
              <w:t>of decisions and their possible consequences</w:t>
            </w:r>
          </w:p>
        </w:tc>
      </w:tr>
      <w:tr w:rsidR="000478B4" w14:paraId="6233AD24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EF0EAC0" w14:textId="71EDCDAD" w:rsidR="002D6A3E" w:rsidRPr="001C668A" w:rsidRDefault="000478B4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Sampling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B6A906F" w14:textId="58D07776" w:rsidR="001C668A" w:rsidRPr="002D6A3E" w:rsidRDefault="000478B4" w:rsidP="000478B4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Technique of using smaller part of data for modeling. </w:t>
            </w:r>
          </w:p>
        </w:tc>
      </w:tr>
    </w:tbl>
    <w:p w14:paraId="73862E78" w14:textId="77777777" w:rsidR="00FF5170" w:rsidRDefault="00FF5170" w:rsidP="00FF5170"/>
    <w:p w14:paraId="7DB19D1D" w14:textId="77777777" w:rsidR="001C668A" w:rsidRPr="00FF5170" w:rsidRDefault="001C668A" w:rsidP="00FF5170"/>
    <w:p w14:paraId="7A6D6075" w14:textId="5E3053E2" w:rsidR="00B15043" w:rsidRDefault="00B15043" w:rsidP="00B15043">
      <w:pPr>
        <w:pStyle w:val="Heading3"/>
      </w:pPr>
      <w:r>
        <w:t>DATA CHARACTERISTICS</w:t>
      </w:r>
      <w:r>
        <w:rPr>
          <w:rFonts w:hint="eastAsia"/>
        </w:rPr>
        <w:tab/>
      </w:r>
    </w:p>
    <w:p w14:paraId="489A12A5" w14:textId="229A8D96" w:rsidR="00FF5170" w:rsidRPr="00B15043" w:rsidRDefault="00B15043" w:rsidP="00B15043">
      <w:r>
        <w:t>Data characteristics play a great role</w:t>
      </w:r>
      <w:r w:rsidRPr="00FF5170">
        <w:t xml:space="preserve"> </w:t>
      </w:r>
      <w:r>
        <w:t>in algorithmic performance and implementation architecture.</w:t>
      </w:r>
      <w:r w:rsidR="00FF5170">
        <w:tab/>
      </w:r>
    </w:p>
    <w:p w14:paraId="59CA2400" w14:textId="15A65288" w:rsidR="00FF5170" w:rsidRPr="00FF5170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>Sparse Data</w:t>
      </w:r>
    </w:p>
    <w:p w14:paraId="3AD3E898" w14:textId="58A44641" w:rsidR="00FF5170" w:rsidRPr="0054703E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>Unbalanced Datasets</w:t>
      </w:r>
    </w:p>
    <w:p w14:paraId="4C7B584C" w14:textId="77777777" w:rsidR="00B15043" w:rsidRPr="00B15043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 xml:space="preserve">Very Large Data Modeling </w:t>
      </w:r>
    </w:p>
    <w:p w14:paraId="20EA09A5" w14:textId="19CFCE17" w:rsidR="0054703E" w:rsidRPr="00FF5170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>Streaming Data</w:t>
      </w:r>
    </w:p>
    <w:p w14:paraId="6E8EEBD4" w14:textId="6700F6B8" w:rsidR="00FF5170" w:rsidRDefault="00FF5170" w:rsidP="0054703E">
      <w:pPr>
        <w:pStyle w:val="ListParagraph"/>
        <w:tabs>
          <w:tab w:val="right" w:pos="90"/>
        </w:tabs>
        <w:ind w:left="1080"/>
        <w:rPr>
          <w:rFonts w:ascii="Times" w:hAnsi="Times" w:cs="Times New Roman"/>
          <w:szCs w:val="20"/>
        </w:rPr>
      </w:pPr>
    </w:p>
    <w:p w14:paraId="3128725D" w14:textId="3EAAE400" w:rsidR="00B15043" w:rsidRPr="007E3E72" w:rsidRDefault="00B15043" w:rsidP="00B15043">
      <w:pPr>
        <w:pStyle w:val="Heading3"/>
        <w:rPr>
          <w:b/>
        </w:rPr>
      </w:pPr>
      <w:r w:rsidRPr="007E3E72">
        <w:rPr>
          <w:b/>
        </w:rPr>
        <w:t>REGRESSIONS</w:t>
      </w:r>
      <w:r w:rsidRPr="007E3E72">
        <w:rPr>
          <w:rFonts w:hint="eastAsia"/>
          <w:b/>
        </w:rPr>
        <w:tab/>
      </w:r>
    </w:p>
    <w:p w14:paraId="77B83412" w14:textId="6083772D" w:rsidR="00B15043" w:rsidRPr="00B15043" w:rsidRDefault="00B15043" w:rsidP="00B15043">
      <w:r>
        <w:t xml:space="preserve">Generalized Linear Modeling is the sliced bread of Algorithms.  </w:t>
      </w:r>
    </w:p>
    <w:p w14:paraId="0C535937" w14:textId="0F621D79" w:rsidR="00D132F1" w:rsidRPr="00D132F1" w:rsidRDefault="007F7ACB" w:rsidP="00D132F1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GLMNet</w:t>
      </w:r>
      <w:r w:rsidR="00D132F1">
        <w:rPr>
          <w:rFonts w:ascii="Times" w:hAnsi="Times" w:cs="Times New Roman"/>
          <w:szCs w:val="20"/>
        </w:rPr>
        <w:t>,</w:t>
      </w:r>
    </w:p>
    <w:p w14:paraId="78FC5559" w14:textId="1A3F6005" w:rsidR="007F7ACB" w:rsidRDefault="00D132F1" w:rsidP="00B1504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Distributions: </w:t>
      </w:r>
      <w:r w:rsidR="006C3919">
        <w:rPr>
          <w:rFonts w:ascii="Times" w:hAnsi="Times" w:cs="Times New Roman"/>
          <w:szCs w:val="20"/>
        </w:rPr>
        <w:t xml:space="preserve">Gaussian, Binomial, </w:t>
      </w:r>
      <w:r w:rsidR="007F7ACB">
        <w:rPr>
          <w:rFonts w:ascii="Times" w:hAnsi="Times" w:cs="Times New Roman"/>
          <w:szCs w:val="20"/>
        </w:rPr>
        <w:t>Poisson, Gamma, Tweedie</w:t>
      </w:r>
    </w:p>
    <w:p w14:paraId="553095C7" w14:textId="3F091771" w:rsidR="007E3E72" w:rsidRDefault="007E3E72" w:rsidP="00B1504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Bayesian Regression</w:t>
      </w:r>
    </w:p>
    <w:p w14:paraId="0F28822C" w14:textId="14B05E07" w:rsidR="007F7ACB" w:rsidRP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Multinomial Regression</w:t>
      </w:r>
    </w:p>
    <w:p w14:paraId="7484ADDA" w14:textId="66568353" w:rsidR="007E3E72" w:rsidRPr="007E3E72" w:rsidRDefault="007E3E72" w:rsidP="007E3E72">
      <w:pPr>
        <w:pStyle w:val="Heading3"/>
        <w:rPr>
          <w:b/>
        </w:rPr>
      </w:pPr>
      <w:r w:rsidRPr="007E3E72">
        <w:rPr>
          <w:b/>
        </w:rPr>
        <w:t>CLASSIFICATIONS</w:t>
      </w:r>
      <w:r w:rsidRPr="007E3E72">
        <w:rPr>
          <w:rFonts w:hint="eastAsia"/>
          <w:b/>
        </w:rPr>
        <w:tab/>
      </w:r>
    </w:p>
    <w:p w14:paraId="210E6FA5" w14:textId="2A71BB39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Distributed Random Forest</w:t>
      </w:r>
    </w:p>
    <w:p w14:paraId="41DDD2B3" w14:textId="6AAA5B1A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Gradient Boosting Machine</w:t>
      </w:r>
    </w:p>
    <w:p w14:paraId="75E8FAFC" w14:textId="5B685F49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Distributed Trees</w:t>
      </w:r>
    </w:p>
    <w:p w14:paraId="23DF8B43" w14:textId="15789187" w:rsidR="007E3E72" w:rsidRPr="007E3E72" w:rsidRDefault="007E3E72" w:rsidP="007E3E72">
      <w:pPr>
        <w:pStyle w:val="Heading3"/>
        <w:rPr>
          <w:b/>
        </w:rPr>
      </w:pPr>
      <w:r w:rsidRPr="007E3E72">
        <w:rPr>
          <w:b/>
        </w:rPr>
        <w:t>NEURAL NETWORKS</w:t>
      </w:r>
      <w:r w:rsidRPr="007E3E72">
        <w:rPr>
          <w:rFonts w:hint="eastAsia"/>
          <w:b/>
        </w:rPr>
        <w:tab/>
      </w:r>
    </w:p>
    <w:p w14:paraId="51EE5B14" w14:textId="07921644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Multi-Layer Perceptron</w:t>
      </w:r>
    </w:p>
    <w:p w14:paraId="4028DF60" w14:textId="1A68A4E0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Auto-encoder</w:t>
      </w:r>
    </w:p>
    <w:p w14:paraId="7B0E4495" w14:textId="34845B85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Restricted Boltzmann Machines</w:t>
      </w:r>
    </w:p>
    <w:p w14:paraId="36C8CB6B" w14:textId="417FFFA5" w:rsidR="008F3D33" w:rsidRPr="007E3E72" w:rsidRDefault="008F3D33" w:rsidP="008F3D33">
      <w:pPr>
        <w:pStyle w:val="Heading3"/>
        <w:rPr>
          <w:b/>
        </w:rPr>
      </w:pPr>
      <w:r>
        <w:rPr>
          <w:b/>
        </w:rPr>
        <w:t>SOLVERS &amp; OPTIMIZATION</w:t>
      </w:r>
      <w:r w:rsidRPr="007E3E72">
        <w:rPr>
          <w:rFonts w:hint="eastAsia"/>
          <w:b/>
        </w:rPr>
        <w:tab/>
      </w:r>
    </w:p>
    <w:p w14:paraId="503085C3" w14:textId="38518035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Generalized ADMM Solver</w:t>
      </w:r>
    </w:p>
    <w:p w14:paraId="70886506" w14:textId="6BC4C34F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L-BFGS (Quasi Newton Method)</w:t>
      </w:r>
    </w:p>
    <w:p w14:paraId="3B98998E" w14:textId="7DFFCFB5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Ordinary Least-Square Solver </w:t>
      </w:r>
    </w:p>
    <w:p w14:paraId="59D042B2" w14:textId="259B9A48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Stochastic Gradient Descent</w:t>
      </w:r>
    </w:p>
    <w:p w14:paraId="5D7A7A0C" w14:textId="3EA8F98C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MCMC</w:t>
      </w:r>
    </w:p>
    <w:p w14:paraId="2D743314" w14:textId="5890C963" w:rsidR="008F3D33" w:rsidRPr="007E3E72" w:rsidRDefault="008F3D33" w:rsidP="008F3D33">
      <w:pPr>
        <w:pStyle w:val="Heading3"/>
        <w:rPr>
          <w:b/>
        </w:rPr>
      </w:pPr>
      <w:r>
        <w:rPr>
          <w:b/>
        </w:rPr>
        <w:t>CLUSTERING</w:t>
      </w:r>
      <w:r w:rsidRPr="007E3E72">
        <w:rPr>
          <w:rFonts w:hint="eastAsia"/>
          <w:b/>
        </w:rPr>
        <w:tab/>
      </w:r>
    </w:p>
    <w:p w14:paraId="5DD84D25" w14:textId="169A6115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K-Means, K-Nearest Neighbors</w:t>
      </w:r>
    </w:p>
    <w:p w14:paraId="4E147E33" w14:textId="10CBCB9F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Locality Sensitive Hashing</w:t>
      </w:r>
    </w:p>
    <w:p w14:paraId="7D0A068B" w14:textId="0AA08E7C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Dimensionality reduction </w:t>
      </w:r>
    </w:p>
    <w:p w14:paraId="04AA0C25" w14:textId="4C86D083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Singular Value Decomposition</w:t>
      </w:r>
    </w:p>
    <w:p w14:paraId="67E395DB" w14:textId="43F42877" w:rsidR="00883686" w:rsidRPr="007E3E72" w:rsidRDefault="00883686" w:rsidP="00883686">
      <w:pPr>
        <w:pStyle w:val="Heading3"/>
        <w:rPr>
          <w:b/>
        </w:rPr>
      </w:pPr>
      <w:r>
        <w:rPr>
          <w:b/>
        </w:rPr>
        <w:t>TIME-SERIES</w:t>
      </w:r>
    </w:p>
    <w:p w14:paraId="20F8D0AC" w14:textId="79E8A27F" w:rsidR="00883686" w:rsidRDefault="00883686" w:rsidP="00883686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ARIMA, ARMA Modeling</w:t>
      </w:r>
    </w:p>
    <w:p w14:paraId="42879ECA" w14:textId="6F8BD5D7" w:rsidR="00883686" w:rsidRPr="00883686" w:rsidRDefault="00883686" w:rsidP="00883686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Forecasting</w:t>
      </w:r>
    </w:p>
    <w:p w14:paraId="3986F554" w14:textId="01FAA063" w:rsidR="008F3D33" w:rsidRPr="007E3E72" w:rsidRDefault="008F3D33" w:rsidP="008F3D33">
      <w:pPr>
        <w:pStyle w:val="Heading3"/>
        <w:rPr>
          <w:b/>
        </w:rPr>
      </w:pPr>
      <w:r>
        <w:rPr>
          <w:b/>
        </w:rPr>
        <w:t>DATA MUNGING</w:t>
      </w:r>
      <w:r w:rsidRPr="007E3E72">
        <w:rPr>
          <w:rFonts w:hint="eastAsia"/>
          <w:b/>
        </w:rPr>
        <w:tab/>
      </w:r>
    </w:p>
    <w:p w14:paraId="097E6871" w14:textId="02812D07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plyr</w:t>
      </w:r>
    </w:p>
    <w:p w14:paraId="3AF58356" w14:textId="6298C5D9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Integrated R-Environment</w:t>
      </w:r>
    </w:p>
    <w:p w14:paraId="77BC423F" w14:textId="1F82587B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Slice, Log Transform</w:t>
      </w:r>
    </w:p>
    <w:p w14:paraId="5D4B23E5" w14:textId="749A80DE" w:rsidR="00DE4560" w:rsidRDefault="00DE4560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Anonymizing / Obfuscating (for personalized or confidential data)</w:t>
      </w:r>
    </w:p>
    <w:p w14:paraId="0C6F4610" w14:textId="77777777" w:rsidR="007E3E72" w:rsidRDefault="007E3E72" w:rsidP="007E3E72">
      <w:pPr>
        <w:pStyle w:val="ListParagraph"/>
        <w:tabs>
          <w:tab w:val="right" w:pos="90"/>
        </w:tabs>
        <w:ind w:left="1080"/>
        <w:rPr>
          <w:rFonts w:ascii="Times" w:hAnsi="Times" w:cs="Times New Roman"/>
          <w:szCs w:val="20"/>
        </w:rPr>
      </w:pPr>
    </w:p>
    <w:p w14:paraId="25627ADB" w14:textId="35BD85F3" w:rsidR="007E3E72" w:rsidRPr="007E3E72" w:rsidRDefault="007E3E72" w:rsidP="008F3D33">
      <w:pPr>
        <w:ind w:left="360"/>
      </w:pPr>
      <w:r>
        <w:t xml:space="preserve"> </w:t>
      </w:r>
      <w:r>
        <w:rPr>
          <w:b/>
        </w:rPr>
        <w:t xml:space="preserve"> </w:t>
      </w:r>
      <w:r w:rsidR="008F3D33">
        <w:rPr>
          <w:b/>
          <w:sz w:val="44"/>
          <w:szCs w:val="44"/>
        </w:rPr>
        <w:t xml:space="preserve"> </w:t>
      </w:r>
    </w:p>
    <w:p w14:paraId="1C600512" w14:textId="77777777" w:rsidR="00D82D08" w:rsidRDefault="00D82D08" w:rsidP="00883686">
      <w:pPr>
        <w:tabs>
          <w:tab w:val="right" w:pos="180"/>
        </w:tabs>
      </w:pPr>
    </w:p>
    <w:p w14:paraId="2AAF3884" w14:textId="77777777" w:rsidR="00D82D08" w:rsidRDefault="00D82D08" w:rsidP="00AF39CC">
      <w:pPr>
        <w:pStyle w:val="ListParagraph"/>
        <w:tabs>
          <w:tab w:val="right" w:pos="180"/>
        </w:tabs>
        <w:ind w:left="180"/>
      </w:pPr>
    </w:p>
    <w:p w14:paraId="65F76A60" w14:textId="43E3B331" w:rsidR="002D6A3E" w:rsidRDefault="001C668A" w:rsidP="00A21594">
      <w:pPr>
        <w:tabs>
          <w:tab w:val="right" w:pos="180"/>
        </w:tabs>
      </w:pPr>
      <w:r>
        <w:t xml:space="preserve"> 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332"/>
        <w:gridCol w:w="4344"/>
      </w:tblGrid>
      <w:tr w:rsidR="00C13E13" w14:paraId="77BAA4D0" w14:textId="77777777" w:rsidTr="00ED6EE5">
        <w:trPr>
          <w:trHeight w:val="288"/>
        </w:trPr>
        <w:tc>
          <w:tcPr>
            <w:tcW w:w="4428" w:type="dxa"/>
            <w:shd w:val="clear" w:color="auto" w:fill="404040" w:themeFill="text1" w:themeFillTint="BF"/>
            <w:vAlign w:val="center"/>
          </w:tcPr>
          <w:p w14:paraId="5E9A864F" w14:textId="5EF92527" w:rsidR="00C13E13" w:rsidRPr="00152790" w:rsidRDefault="00C13E13" w:rsidP="00ED6EE5">
            <w:pPr>
              <w:pStyle w:val="ListParagraph"/>
              <w:tabs>
                <w:tab w:val="right" w:pos="180"/>
                <w:tab w:val="left" w:pos="907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Version</w:t>
            </w:r>
          </w:p>
        </w:tc>
        <w:tc>
          <w:tcPr>
            <w:tcW w:w="4428" w:type="dxa"/>
            <w:shd w:val="clear" w:color="auto" w:fill="404040" w:themeFill="text1" w:themeFillTint="BF"/>
            <w:vAlign w:val="center"/>
          </w:tcPr>
          <w:p w14:paraId="691F7AE5" w14:textId="0FF95D90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Algorithms</w:t>
            </w:r>
          </w:p>
        </w:tc>
      </w:tr>
      <w:tr w:rsidR="00C13E13" w14:paraId="2365284C" w14:textId="77777777" w:rsidTr="00ED6EE5">
        <w:trPr>
          <w:trHeight w:val="288"/>
        </w:trPr>
        <w:tc>
          <w:tcPr>
            <w:tcW w:w="4428" w:type="dxa"/>
            <w:shd w:val="clear" w:color="auto" w:fill="FFFFFF" w:themeFill="background1"/>
            <w:vAlign w:val="center"/>
          </w:tcPr>
          <w:p w14:paraId="4E51C8E8" w14:textId="1CF08DD2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4428" w:type="dxa"/>
            <w:shd w:val="clear" w:color="auto" w:fill="FFFFFF" w:themeFill="background1"/>
            <w:vAlign w:val="center"/>
          </w:tcPr>
          <w:p w14:paraId="3295442C" w14:textId="16849112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GLM, Random Forest, K-Means</w:t>
            </w:r>
          </w:p>
        </w:tc>
      </w:tr>
      <w:tr w:rsidR="00C13E13" w14:paraId="0A732791" w14:textId="77777777" w:rsidTr="00ED6EE5">
        <w:trPr>
          <w:trHeight w:val="288"/>
        </w:trPr>
        <w:tc>
          <w:tcPr>
            <w:tcW w:w="4428" w:type="dxa"/>
            <w:shd w:val="clear" w:color="auto" w:fill="FFFFFF" w:themeFill="background1"/>
            <w:vAlign w:val="center"/>
          </w:tcPr>
          <w:p w14:paraId="7AC7BD0E" w14:textId="53CB8C2C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4428" w:type="dxa"/>
            <w:shd w:val="clear" w:color="auto" w:fill="FFFFFF" w:themeFill="background1"/>
            <w:vAlign w:val="center"/>
          </w:tcPr>
          <w:p w14:paraId="5BACACEF" w14:textId="104D3FF4" w:rsidR="00C13E13" w:rsidRPr="00152790" w:rsidRDefault="00C13E13" w:rsidP="00C13E13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GLM-Categorical, GBM, Perceptron</w:t>
            </w:r>
          </w:p>
        </w:tc>
      </w:tr>
      <w:tr w:rsidR="00C13E13" w14:paraId="7E538F6D" w14:textId="77777777" w:rsidTr="00ED6EE5">
        <w:trPr>
          <w:trHeight w:val="288"/>
        </w:trPr>
        <w:tc>
          <w:tcPr>
            <w:tcW w:w="4428" w:type="dxa"/>
            <w:shd w:val="clear" w:color="auto" w:fill="FFFFFF" w:themeFill="background1"/>
            <w:vAlign w:val="center"/>
          </w:tcPr>
          <w:p w14:paraId="7EC197E0" w14:textId="256386C9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</w:t>
            </w:r>
          </w:p>
        </w:tc>
        <w:tc>
          <w:tcPr>
            <w:tcW w:w="4428" w:type="dxa"/>
            <w:shd w:val="clear" w:color="auto" w:fill="FFFFFF" w:themeFill="background1"/>
            <w:vAlign w:val="center"/>
          </w:tcPr>
          <w:p w14:paraId="63EC6109" w14:textId="47681A5A" w:rsidR="00B8171B" w:rsidRPr="00152790" w:rsidRDefault="00C13E13" w:rsidP="00B8171B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GLM-Sparse, RBM, SVM</w:t>
            </w:r>
          </w:p>
        </w:tc>
      </w:tr>
      <w:tr w:rsidR="00B8171B" w14:paraId="595463B4" w14:textId="77777777" w:rsidTr="00ED6EE5">
        <w:trPr>
          <w:trHeight w:val="288"/>
        </w:trPr>
        <w:tc>
          <w:tcPr>
            <w:tcW w:w="4428" w:type="dxa"/>
            <w:shd w:val="clear" w:color="auto" w:fill="FFFFFF" w:themeFill="background1"/>
            <w:vAlign w:val="center"/>
          </w:tcPr>
          <w:p w14:paraId="7B7198A9" w14:textId="1581E73B" w:rsidR="00B8171B" w:rsidRDefault="00B8171B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4428" w:type="dxa"/>
            <w:shd w:val="clear" w:color="auto" w:fill="FFFFFF" w:themeFill="background1"/>
            <w:vAlign w:val="center"/>
          </w:tcPr>
          <w:p w14:paraId="4FFA8886" w14:textId="3390790F" w:rsidR="00B8171B" w:rsidRDefault="00B8171B" w:rsidP="00B8171B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Anonymizing</w:t>
            </w:r>
            <w:bookmarkStart w:id="0" w:name="_GoBack"/>
            <w:bookmarkEnd w:id="0"/>
          </w:p>
        </w:tc>
      </w:tr>
    </w:tbl>
    <w:p w14:paraId="5FB8CDB3" w14:textId="77777777" w:rsidR="002D6A3E" w:rsidRPr="002D6A3E" w:rsidRDefault="002D6A3E" w:rsidP="002D6A3E">
      <w:pPr>
        <w:rPr>
          <w:rFonts w:asciiTheme="majorHAnsi" w:hAnsiTheme="majorHAnsi" w:cstheme="majorBidi"/>
          <w:sz w:val="22"/>
        </w:rPr>
      </w:pPr>
    </w:p>
    <w:sectPr w:rsidR="002D6A3E" w:rsidRPr="002D6A3E" w:rsidSect="00694914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1640B" w14:textId="77777777" w:rsidR="008F3D33" w:rsidRDefault="008F3D33" w:rsidP="00E1613B">
      <w:r>
        <w:separator/>
      </w:r>
    </w:p>
  </w:endnote>
  <w:endnote w:type="continuationSeparator" w:id="0">
    <w:p w14:paraId="1A64DB1E" w14:textId="77777777" w:rsidR="008F3D33" w:rsidRDefault="008F3D33" w:rsidP="00E1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21BC2" w14:textId="77777777" w:rsidR="008F3D33" w:rsidRDefault="008F3D33" w:rsidP="00317AFF">
    <w:pPr>
      <w:pStyle w:val="Footer"/>
      <w:framePr w:wrap="around" w:vAnchor="text" w:hAnchor="margin" w:xAlign="outside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EAFA04D" w14:textId="77777777" w:rsidR="008F3D33" w:rsidRDefault="00B8171B" w:rsidP="00E1613B">
    <w:pPr>
      <w:pStyle w:val="Footer"/>
      <w:ind w:right="360" w:firstLine="360"/>
    </w:pPr>
    <w:sdt>
      <w:sdtPr>
        <w:id w:val="-626007737"/>
        <w:temporary/>
        <w:showingPlcHdr/>
      </w:sdtPr>
      <w:sdtEndPr/>
      <w:sdtContent>
        <w:r w:rsidR="008F3D33">
          <w:t>[Type text]</w:t>
        </w:r>
      </w:sdtContent>
    </w:sdt>
    <w:r w:rsidR="008F3D33">
      <w:ptab w:relativeTo="margin" w:alignment="center" w:leader="none"/>
    </w:r>
    <w:sdt>
      <w:sdtPr>
        <w:id w:val="-1014755070"/>
        <w:temporary/>
        <w:showingPlcHdr/>
      </w:sdtPr>
      <w:sdtEndPr/>
      <w:sdtContent>
        <w:r w:rsidR="008F3D33">
          <w:t>[Type text]</w:t>
        </w:r>
      </w:sdtContent>
    </w:sdt>
    <w:r w:rsidR="008F3D33">
      <w:ptab w:relativeTo="margin" w:alignment="right" w:leader="none"/>
    </w:r>
    <w:sdt>
      <w:sdtPr>
        <w:id w:val="-1033270413"/>
        <w:temporary/>
        <w:showingPlcHdr/>
      </w:sdtPr>
      <w:sdtEndPr/>
      <w:sdtContent>
        <w:r w:rsidR="008F3D33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04ED9" w14:textId="23FF050A" w:rsidR="008F3D33" w:rsidRDefault="008F3D33" w:rsidP="00CB54B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55AFE" wp14:editId="288089AF">
              <wp:simplePos x="0" y="0"/>
              <wp:positionH relativeFrom="column">
                <wp:posOffset>0</wp:posOffset>
              </wp:positionH>
              <wp:positionV relativeFrom="paragraph">
                <wp:posOffset>-159385</wp:posOffset>
              </wp:positionV>
              <wp:extent cx="5486400" cy="0"/>
              <wp:effectExtent l="0" t="0" r="0" b="254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75000"/>
                          </a:schemeClr>
                        </a:solidFill>
                        <a:prstDash val="dot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2.5pt" to="6in,-1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" strokecolor="#bfbfbf [2412]" strokeweight="1pt">
              <v:stroke dashstyle="dot"/>
            </v:line>
          </w:pict>
        </mc:Fallback>
      </mc:AlternateContent>
    </w:r>
    <w:r>
      <w:rPr>
        <w:noProof/>
      </w:rPr>
      <w:drawing>
        <wp:inline distT="0" distB="0" distL="0" distR="0" wp14:anchorId="662EB605" wp14:editId="2909C78B">
          <wp:extent cx="571500" cy="146050"/>
          <wp:effectExtent l="0" t="0" r="0" b="635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30" cy="1466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H</w:t>
    </w:r>
    <w:r w:rsidRPr="00260E25">
      <w:rPr>
        <w:sz w:val="14"/>
      </w:rPr>
      <w:t>2</w:t>
    </w:r>
    <w:r>
      <w:t xml:space="preserve">O – The Open Source Math Engine.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B95BA" w14:textId="77777777" w:rsidR="008F3D33" w:rsidRDefault="008F3D33" w:rsidP="00E1613B">
      <w:r>
        <w:separator/>
      </w:r>
    </w:p>
  </w:footnote>
  <w:footnote w:type="continuationSeparator" w:id="0">
    <w:p w14:paraId="4EB92DB6" w14:textId="77777777" w:rsidR="008F3D33" w:rsidRDefault="008F3D33" w:rsidP="00E161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BE90C" w14:textId="77777777" w:rsidR="008F3D33" w:rsidRDefault="008F3D3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13E6F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79E8F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6DCFF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4F621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74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EC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BCAA5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37C8A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7D2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9CC1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04C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41F2C01"/>
    <w:multiLevelType w:val="hybridMultilevel"/>
    <w:tmpl w:val="C42C7E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A53D73"/>
    <w:multiLevelType w:val="hybridMultilevel"/>
    <w:tmpl w:val="34FE5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D5857"/>
    <w:multiLevelType w:val="hybridMultilevel"/>
    <w:tmpl w:val="955E9D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ED7FBA"/>
    <w:multiLevelType w:val="hybridMultilevel"/>
    <w:tmpl w:val="438A8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B72B63"/>
    <w:multiLevelType w:val="hybridMultilevel"/>
    <w:tmpl w:val="7B04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FA531C"/>
    <w:multiLevelType w:val="hybridMultilevel"/>
    <w:tmpl w:val="5E1E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18"/>
    <w:rsid w:val="000400D9"/>
    <w:rsid w:val="000478B4"/>
    <w:rsid w:val="00124353"/>
    <w:rsid w:val="00141EDE"/>
    <w:rsid w:val="00152790"/>
    <w:rsid w:val="001C668A"/>
    <w:rsid w:val="001F360E"/>
    <w:rsid w:val="002479E0"/>
    <w:rsid w:val="00260E25"/>
    <w:rsid w:val="002D6A3E"/>
    <w:rsid w:val="002E04D4"/>
    <w:rsid w:val="00317AFF"/>
    <w:rsid w:val="00351089"/>
    <w:rsid w:val="003970DB"/>
    <w:rsid w:val="00462CEB"/>
    <w:rsid w:val="00482E30"/>
    <w:rsid w:val="00526378"/>
    <w:rsid w:val="0054703E"/>
    <w:rsid w:val="005F2FFF"/>
    <w:rsid w:val="00694914"/>
    <w:rsid w:val="006C3919"/>
    <w:rsid w:val="007E3E72"/>
    <w:rsid w:val="007F7ACB"/>
    <w:rsid w:val="00827EDD"/>
    <w:rsid w:val="00883686"/>
    <w:rsid w:val="008F3D33"/>
    <w:rsid w:val="00933EC0"/>
    <w:rsid w:val="00980C5C"/>
    <w:rsid w:val="00A068E0"/>
    <w:rsid w:val="00A21594"/>
    <w:rsid w:val="00AA064E"/>
    <w:rsid w:val="00AA192E"/>
    <w:rsid w:val="00AA2DDF"/>
    <w:rsid w:val="00AF39CC"/>
    <w:rsid w:val="00B15043"/>
    <w:rsid w:val="00B54FEF"/>
    <w:rsid w:val="00B8171B"/>
    <w:rsid w:val="00C13E13"/>
    <w:rsid w:val="00C63E04"/>
    <w:rsid w:val="00CA3E5F"/>
    <w:rsid w:val="00CB54BD"/>
    <w:rsid w:val="00D132F1"/>
    <w:rsid w:val="00D547BF"/>
    <w:rsid w:val="00D82D08"/>
    <w:rsid w:val="00DA3B18"/>
    <w:rsid w:val="00DE4560"/>
    <w:rsid w:val="00E1394A"/>
    <w:rsid w:val="00E1613B"/>
    <w:rsid w:val="00E8451D"/>
    <w:rsid w:val="00ED6EE5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6D995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70"/>
    <w:pPr>
      <w:spacing w:line="360" w:lineRule="auto"/>
    </w:pPr>
    <w:rPr>
      <w:rFonts w:ascii="Helvetica" w:hAnsi="Helvetica"/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7BF"/>
    <w:pPr>
      <w:keepNext/>
      <w:keepLines/>
      <w:spacing w:before="480" w:line="480" w:lineRule="auto"/>
      <w:outlineLvl w:val="0"/>
    </w:pPr>
    <w:rPr>
      <w:rFonts w:ascii="Futura" w:eastAsiaTheme="majorEastAsia" w:hAnsi="Futura" w:cstheme="majorBidi"/>
      <w:bCs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170"/>
    <w:pPr>
      <w:keepNext/>
      <w:keepLines/>
      <w:spacing w:before="200" w:line="480" w:lineRule="auto"/>
      <w:outlineLvl w:val="1"/>
    </w:pPr>
    <w:rPr>
      <w:rFonts w:eastAsiaTheme="majorEastAsia" w:cstheme="majorBidi"/>
      <w:b/>
      <w:bCs/>
      <w:color w:val="0D0D0D" w:themeColor="text1" w:themeTint="F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170"/>
    <w:pPr>
      <w:keepNext/>
      <w:keepLines/>
      <w:spacing w:before="200" w:line="480" w:lineRule="auto"/>
      <w:outlineLvl w:val="2"/>
    </w:pPr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17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13B"/>
  </w:style>
  <w:style w:type="paragraph" w:styleId="Footer">
    <w:name w:val="footer"/>
    <w:basedOn w:val="Normal"/>
    <w:link w:val="FooterChar"/>
    <w:uiPriority w:val="99"/>
    <w:unhideWhenUsed/>
    <w:rsid w:val="00CB54BD"/>
    <w:pPr>
      <w:tabs>
        <w:tab w:val="center" w:pos="4320"/>
        <w:tab w:val="right" w:pos="8640"/>
      </w:tabs>
      <w:spacing w:line="480" w:lineRule="auto"/>
    </w:pPr>
    <w:rPr>
      <w:color w:val="A6A6A6" w:themeColor="background1" w:themeShade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B54BD"/>
    <w:rPr>
      <w:rFonts w:ascii="Helvetica" w:hAnsi="Helvetica"/>
      <w:color w:val="A6A6A6" w:themeColor="background1" w:themeShade="A6"/>
      <w:sz w:val="16"/>
    </w:rPr>
  </w:style>
  <w:style w:type="table" w:styleId="LightShading-Accent1">
    <w:name w:val="Light Shading Accent 1"/>
    <w:basedOn w:val="TableNormal"/>
    <w:uiPriority w:val="60"/>
    <w:rsid w:val="00E1613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613B"/>
  </w:style>
  <w:style w:type="paragraph" w:styleId="BalloonText">
    <w:name w:val="Balloon Text"/>
    <w:basedOn w:val="Normal"/>
    <w:link w:val="BalloonTextChar"/>
    <w:uiPriority w:val="99"/>
    <w:semiHidden/>
    <w:unhideWhenUsed/>
    <w:rsid w:val="00E16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1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47BF"/>
    <w:rPr>
      <w:rFonts w:ascii="Futura" w:eastAsiaTheme="majorEastAsia" w:hAnsi="Futura" w:cstheme="majorBidi"/>
      <w:bCs/>
      <w:color w:val="595959" w:themeColor="text1" w:themeTint="A6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170"/>
    <w:rPr>
      <w:rFonts w:ascii="Helvetica" w:eastAsiaTheme="majorEastAsia" w:hAnsi="Helvetica" w:cstheme="majorBidi"/>
      <w:b/>
      <w:bCs/>
      <w:color w:val="0D0D0D" w:themeColor="text1" w:themeTint="F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170"/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F5170"/>
    <w:rPr>
      <w:rFonts w:ascii="Helvetica" w:eastAsiaTheme="majorEastAsia" w:hAnsi="Helvetica" w:cstheme="majorBidi"/>
      <w:b/>
      <w:bCs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AF39CC"/>
    <w:pPr>
      <w:contextualSpacing/>
    </w:pPr>
  </w:style>
  <w:style w:type="table" w:styleId="TableGrid">
    <w:name w:val="Table Grid"/>
    <w:basedOn w:val="TableNormal"/>
    <w:uiPriority w:val="59"/>
    <w:rsid w:val="00D82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82D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82D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">
    <w:name w:val="Table"/>
    <w:basedOn w:val="TableNormal"/>
    <w:uiPriority w:val="99"/>
    <w:rsid w:val="00980C5C"/>
    <w:rPr>
      <w:rFonts w:ascii="Helvetica" w:hAnsi="Helvetica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980C5C"/>
  </w:style>
  <w:style w:type="character" w:customStyle="1" w:styleId="DateChar">
    <w:name w:val="Date Char"/>
    <w:basedOn w:val="DefaultParagraphFont"/>
    <w:link w:val="Date"/>
    <w:uiPriority w:val="99"/>
    <w:rsid w:val="00980C5C"/>
    <w:rPr>
      <w:rFonts w:ascii="Helvetica" w:hAnsi="Helvetica"/>
      <w:color w:val="595959" w:themeColor="text1" w:themeTint="A6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80C5C"/>
  </w:style>
  <w:style w:type="paragraph" w:styleId="TableofAuthorities">
    <w:name w:val="table of authorities"/>
    <w:basedOn w:val="Normal"/>
    <w:next w:val="Normal"/>
    <w:uiPriority w:val="99"/>
    <w:unhideWhenUsed/>
    <w:rsid w:val="00980C5C"/>
    <w:pPr>
      <w:ind w:left="200" w:hanging="200"/>
    </w:pPr>
  </w:style>
  <w:style w:type="table" w:customStyle="1" w:styleId="0xTable">
    <w:name w:val="0x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">
    <w:name w:val="TableSty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uperTable">
    <w:name w:val="Super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5F2FFF"/>
    <w:pPr>
      <w:tabs>
        <w:tab w:val="right" w:pos="180"/>
      </w:tabs>
      <w:spacing w:line="240" w:lineRule="auto"/>
    </w:pPr>
    <w:rPr>
      <w:rFonts w:ascii="Courier New" w:hAnsi="Courier New"/>
    </w:rPr>
  </w:style>
  <w:style w:type="paragraph" w:styleId="NoSpacing">
    <w:name w:val="No Spacing"/>
    <w:link w:val="NoSpacingChar"/>
    <w:qFormat/>
    <w:rsid w:val="0069491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94914"/>
    <w:rPr>
      <w:rFonts w:ascii="PMingLiU" w:hAnsi="PMingLiU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A064E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F3D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70"/>
    <w:pPr>
      <w:spacing w:line="360" w:lineRule="auto"/>
    </w:pPr>
    <w:rPr>
      <w:rFonts w:ascii="Helvetica" w:hAnsi="Helvetica"/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7BF"/>
    <w:pPr>
      <w:keepNext/>
      <w:keepLines/>
      <w:spacing w:before="480" w:line="480" w:lineRule="auto"/>
      <w:outlineLvl w:val="0"/>
    </w:pPr>
    <w:rPr>
      <w:rFonts w:ascii="Futura" w:eastAsiaTheme="majorEastAsia" w:hAnsi="Futura" w:cstheme="majorBidi"/>
      <w:bCs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170"/>
    <w:pPr>
      <w:keepNext/>
      <w:keepLines/>
      <w:spacing w:before="200" w:line="480" w:lineRule="auto"/>
      <w:outlineLvl w:val="1"/>
    </w:pPr>
    <w:rPr>
      <w:rFonts w:eastAsiaTheme="majorEastAsia" w:cstheme="majorBidi"/>
      <w:b/>
      <w:bCs/>
      <w:color w:val="0D0D0D" w:themeColor="text1" w:themeTint="F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170"/>
    <w:pPr>
      <w:keepNext/>
      <w:keepLines/>
      <w:spacing w:before="200" w:line="480" w:lineRule="auto"/>
      <w:outlineLvl w:val="2"/>
    </w:pPr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17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13B"/>
  </w:style>
  <w:style w:type="paragraph" w:styleId="Footer">
    <w:name w:val="footer"/>
    <w:basedOn w:val="Normal"/>
    <w:link w:val="FooterChar"/>
    <w:uiPriority w:val="99"/>
    <w:unhideWhenUsed/>
    <w:rsid w:val="00CB54BD"/>
    <w:pPr>
      <w:tabs>
        <w:tab w:val="center" w:pos="4320"/>
        <w:tab w:val="right" w:pos="8640"/>
      </w:tabs>
      <w:spacing w:line="480" w:lineRule="auto"/>
    </w:pPr>
    <w:rPr>
      <w:color w:val="A6A6A6" w:themeColor="background1" w:themeShade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B54BD"/>
    <w:rPr>
      <w:rFonts w:ascii="Helvetica" w:hAnsi="Helvetica"/>
      <w:color w:val="A6A6A6" w:themeColor="background1" w:themeShade="A6"/>
      <w:sz w:val="16"/>
    </w:rPr>
  </w:style>
  <w:style w:type="table" w:styleId="LightShading-Accent1">
    <w:name w:val="Light Shading Accent 1"/>
    <w:basedOn w:val="TableNormal"/>
    <w:uiPriority w:val="60"/>
    <w:rsid w:val="00E1613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613B"/>
  </w:style>
  <w:style w:type="paragraph" w:styleId="BalloonText">
    <w:name w:val="Balloon Text"/>
    <w:basedOn w:val="Normal"/>
    <w:link w:val="BalloonTextChar"/>
    <w:uiPriority w:val="99"/>
    <w:semiHidden/>
    <w:unhideWhenUsed/>
    <w:rsid w:val="00E16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1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47BF"/>
    <w:rPr>
      <w:rFonts w:ascii="Futura" w:eastAsiaTheme="majorEastAsia" w:hAnsi="Futura" w:cstheme="majorBidi"/>
      <w:bCs/>
      <w:color w:val="595959" w:themeColor="text1" w:themeTint="A6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170"/>
    <w:rPr>
      <w:rFonts w:ascii="Helvetica" w:eastAsiaTheme="majorEastAsia" w:hAnsi="Helvetica" w:cstheme="majorBidi"/>
      <w:b/>
      <w:bCs/>
      <w:color w:val="0D0D0D" w:themeColor="text1" w:themeTint="F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170"/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F5170"/>
    <w:rPr>
      <w:rFonts w:ascii="Helvetica" w:eastAsiaTheme="majorEastAsia" w:hAnsi="Helvetica" w:cstheme="majorBidi"/>
      <w:b/>
      <w:bCs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AF39CC"/>
    <w:pPr>
      <w:contextualSpacing/>
    </w:pPr>
  </w:style>
  <w:style w:type="table" w:styleId="TableGrid">
    <w:name w:val="Table Grid"/>
    <w:basedOn w:val="TableNormal"/>
    <w:uiPriority w:val="59"/>
    <w:rsid w:val="00D82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82D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82D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">
    <w:name w:val="Table"/>
    <w:basedOn w:val="TableNormal"/>
    <w:uiPriority w:val="99"/>
    <w:rsid w:val="00980C5C"/>
    <w:rPr>
      <w:rFonts w:ascii="Helvetica" w:hAnsi="Helvetica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980C5C"/>
  </w:style>
  <w:style w:type="character" w:customStyle="1" w:styleId="DateChar">
    <w:name w:val="Date Char"/>
    <w:basedOn w:val="DefaultParagraphFont"/>
    <w:link w:val="Date"/>
    <w:uiPriority w:val="99"/>
    <w:rsid w:val="00980C5C"/>
    <w:rPr>
      <w:rFonts w:ascii="Helvetica" w:hAnsi="Helvetica"/>
      <w:color w:val="595959" w:themeColor="text1" w:themeTint="A6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80C5C"/>
  </w:style>
  <w:style w:type="paragraph" w:styleId="TableofAuthorities">
    <w:name w:val="table of authorities"/>
    <w:basedOn w:val="Normal"/>
    <w:next w:val="Normal"/>
    <w:uiPriority w:val="99"/>
    <w:unhideWhenUsed/>
    <w:rsid w:val="00980C5C"/>
    <w:pPr>
      <w:ind w:left="200" w:hanging="200"/>
    </w:pPr>
  </w:style>
  <w:style w:type="table" w:customStyle="1" w:styleId="0xTable">
    <w:name w:val="0x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">
    <w:name w:val="TableSty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uperTable">
    <w:name w:val="Super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5F2FFF"/>
    <w:pPr>
      <w:tabs>
        <w:tab w:val="right" w:pos="180"/>
      </w:tabs>
      <w:spacing w:line="240" w:lineRule="auto"/>
    </w:pPr>
    <w:rPr>
      <w:rFonts w:ascii="Courier New" w:hAnsi="Courier New"/>
    </w:rPr>
  </w:style>
  <w:style w:type="paragraph" w:styleId="NoSpacing">
    <w:name w:val="No Spacing"/>
    <w:link w:val="NoSpacingChar"/>
    <w:qFormat/>
    <w:rsid w:val="0069491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94914"/>
    <w:rPr>
      <w:rFonts w:ascii="PMingLiU" w:hAnsi="PMingLiU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A064E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F3D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2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10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:Desktop:wordTemplates: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0FB2EE-11AA-D64D-883F-53008A70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master.dotx</Template>
  <TotalTime>36</TotalTime>
  <Pages>4</Pages>
  <Words>387</Words>
  <Characters>2208</Characters>
  <Application>Microsoft Macintosh Word</Application>
  <DocSecurity>0</DocSecurity>
  <Lines>18</Lines>
  <Paragraphs>5</Paragraphs>
  <ScaleCrop>false</ScaleCrop>
  <Company>Nelson Cash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H2O: Algorithms Roadmap</dc:title>
  <dc:subject/>
  <dc:creator>Roman Titus</dc:creator>
  <cp:keywords/>
  <dc:description/>
  <cp:lastModifiedBy>Tom Kraljevic</cp:lastModifiedBy>
  <cp:revision>3</cp:revision>
  <dcterms:created xsi:type="dcterms:W3CDTF">2013-07-20T16:57:00Z</dcterms:created>
  <dcterms:modified xsi:type="dcterms:W3CDTF">2013-08-20T03:48:00Z</dcterms:modified>
</cp:coreProperties>
</file>